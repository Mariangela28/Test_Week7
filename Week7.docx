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699D7410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 xml:space="preserve">Modulo </w:t>
      </w:r>
      <w:r w:rsidR="001600FB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0"/>
        <w:gridCol w:w="1115"/>
        <w:gridCol w:w="3246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02AA9CAE" w:rsidR="00547F36" w:rsidRPr="001E6010" w:rsidRDefault="00490C92">
            <w:pPr>
              <w:pStyle w:val="Informazionisullostudente"/>
            </w:pPr>
            <w:r>
              <w:t>Mariangela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5F7B88B6" w:rsidR="00547F36" w:rsidRPr="001E6010" w:rsidRDefault="00490C92">
            <w:pPr>
              <w:pStyle w:val="Informazionisullostudente"/>
            </w:pPr>
            <w:r>
              <w:t>Leone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556FF216" w:rsidR="00547F36" w:rsidRPr="001E6010" w:rsidRDefault="00490C92">
            <w:pPr>
              <w:pStyle w:val="Informazionisullostudente"/>
            </w:pPr>
            <w:r>
              <w:t>2/7/21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5C275A23" w14:textId="42A71F1E" w:rsidR="002F2AFA" w:rsidRDefault="00331C39" w:rsidP="00331C3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definizione di DNS e spiegarne il funzionamento.</w:t>
      </w:r>
    </w:p>
    <w:p w14:paraId="206195AC" w14:textId="334D5B9E" w:rsidR="00490C92" w:rsidRPr="00490C92" w:rsidRDefault="00490C92" w:rsidP="00490C92">
      <w:pPr>
        <w:rPr>
          <w:rFonts w:cstheme="minorHAnsi"/>
          <w:i/>
          <w:iCs/>
          <w:sz w:val="16"/>
          <w:szCs w:val="16"/>
          <w:lang w:val="it-IT"/>
        </w:rPr>
      </w:pPr>
      <w:r w:rsidRPr="00490C92">
        <w:rPr>
          <w:rFonts w:cstheme="minorHAnsi"/>
          <w:i/>
          <w:iCs/>
          <w:sz w:val="16"/>
          <w:szCs w:val="16"/>
          <w:lang w:val="it-IT"/>
        </w:rPr>
        <w:t>Il DNS è un si</w:t>
      </w:r>
      <w:r>
        <w:rPr>
          <w:rFonts w:cstheme="minorHAnsi"/>
          <w:i/>
          <w:iCs/>
          <w:sz w:val="16"/>
          <w:szCs w:val="16"/>
          <w:lang w:val="it-IT"/>
        </w:rPr>
        <w:t xml:space="preserve">stema formato da un database che mappa il nome simbolico all’IP; </w:t>
      </w:r>
    </w:p>
    <w:p w14:paraId="499EB447" w14:textId="77777777" w:rsidR="00B03500" w:rsidRPr="000A26EF" w:rsidRDefault="00B03500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0CE892CB" w14:textId="39C083E1" w:rsidR="00B03500" w:rsidRDefault="00C537D0" w:rsidP="00331C3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descrizione di cosa sia Internet.</w:t>
      </w:r>
    </w:p>
    <w:p w14:paraId="29903385" w14:textId="6E324CC5" w:rsidR="00490C92" w:rsidRPr="003651B3" w:rsidRDefault="003651B3" w:rsidP="00490C92">
      <w:pPr>
        <w:rPr>
          <w:rFonts w:cstheme="minorHAnsi"/>
          <w:i/>
          <w:iCs/>
          <w:sz w:val="16"/>
          <w:szCs w:val="16"/>
          <w:lang w:val="it-IT"/>
        </w:rPr>
      </w:pPr>
      <w:r w:rsidRPr="003651B3">
        <w:rPr>
          <w:rFonts w:cstheme="minorHAnsi"/>
          <w:i/>
          <w:iCs/>
          <w:sz w:val="16"/>
          <w:szCs w:val="16"/>
          <w:lang w:val="it-IT"/>
        </w:rPr>
        <w:t>Internet è una rete d</w:t>
      </w:r>
      <w:r>
        <w:rPr>
          <w:rFonts w:cstheme="minorHAnsi"/>
          <w:i/>
          <w:iCs/>
          <w:sz w:val="16"/>
          <w:szCs w:val="16"/>
          <w:lang w:val="it-IT"/>
        </w:rPr>
        <w:t>i collegamenti che permette la connessione e la comunicazione tra loro di reti locali di pc e banche dati rendendo disponibili le informazioni.</w:t>
      </w:r>
    </w:p>
    <w:p w14:paraId="66C54A0F" w14:textId="77777777" w:rsidR="008921F4" w:rsidRPr="00331C39" w:rsidRDefault="008921F4" w:rsidP="00BD34EC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3563363" w14:textId="1AB812EF" w:rsidR="00B03500" w:rsidRDefault="00C537D0" w:rsidP="00331C3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come avviene la trasmissione di messaggi in Internet.</w:t>
      </w:r>
    </w:p>
    <w:p w14:paraId="22BB2DEC" w14:textId="685ED333" w:rsidR="003651B3" w:rsidRDefault="005B691B" w:rsidP="003651B3">
      <w:pPr>
        <w:rPr>
          <w:rFonts w:cstheme="minorHAnsi"/>
          <w:i/>
          <w:iCs/>
          <w:sz w:val="16"/>
          <w:szCs w:val="16"/>
          <w:lang w:val="it-IT"/>
        </w:rPr>
      </w:pPr>
      <w:r w:rsidRPr="005B691B">
        <w:rPr>
          <w:rFonts w:cstheme="minorHAnsi"/>
          <w:i/>
          <w:iCs/>
          <w:sz w:val="16"/>
          <w:szCs w:val="16"/>
          <w:lang w:val="it-IT"/>
        </w:rPr>
        <w:t>La trasmissione di messaggi i</w:t>
      </w:r>
      <w:r>
        <w:rPr>
          <w:rFonts w:cstheme="minorHAnsi"/>
          <w:i/>
          <w:iCs/>
          <w:sz w:val="16"/>
          <w:szCs w:val="16"/>
          <w:lang w:val="it-IT"/>
        </w:rPr>
        <w:t xml:space="preserve">n internet avviene mediante i protocolli di comunicazione, ovvero un insieme di regole per lo scambio di messaggi tra due entità; il messaggio è diviso in HEADER e DATI. </w:t>
      </w:r>
    </w:p>
    <w:p w14:paraId="18D945BD" w14:textId="35077B35" w:rsidR="005B691B" w:rsidRDefault="005B691B" w:rsidP="003651B3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Ci sono due tipi di protocolli: Served based network (info diramata da un pc), Peer to peer network (comunicazione tra tutti i pc).</w:t>
      </w:r>
    </w:p>
    <w:p w14:paraId="7B0E785E" w14:textId="033209C6" w:rsidR="005B691B" w:rsidRPr="005B691B" w:rsidRDefault="005B691B" w:rsidP="003651B3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Il messagio finito è diviso in pacchetti  e il router li instrada su percorsi diversi, il flusso di dati invece viene spezzato in pacchetti (datagram) che sono correlati dalle info importanti per la trasmissione dei dati.</w:t>
      </w:r>
    </w:p>
    <w:p w14:paraId="0BA6BB42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D98CD9D" w14:textId="785CBB60" w:rsidR="00331C39" w:rsidRDefault="00331C39" w:rsidP="00331C3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i livelli che costituiscono un dominio. Fornire un esempio.</w:t>
      </w:r>
    </w:p>
    <w:p w14:paraId="188D5886" w14:textId="77777777" w:rsidR="003651B3" w:rsidRPr="003651B3" w:rsidRDefault="003651B3" w:rsidP="003651B3">
      <w:pPr>
        <w:rPr>
          <w:rFonts w:cstheme="minorHAnsi"/>
          <w:i/>
          <w:iCs/>
          <w:sz w:val="16"/>
          <w:szCs w:val="16"/>
        </w:rPr>
      </w:pPr>
    </w:p>
    <w:p w14:paraId="661DD52F" w14:textId="77777777" w:rsidR="00CA3CFF" w:rsidRPr="00CA3CFF" w:rsidRDefault="00CA3CFF" w:rsidP="00CA3CFF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2B548FCF" w14:textId="77777777" w:rsidR="00CA3CFF" w:rsidRDefault="00CA3CFF" w:rsidP="00CA3CFF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1197D77" w14:textId="43568CC3" w:rsidR="00331C39" w:rsidRDefault="00331C3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cosa è un protocollo e fornire tre esempi.</w:t>
      </w:r>
    </w:p>
    <w:p w14:paraId="1FDCF97B" w14:textId="47D0F1C9" w:rsidR="00331C39" w:rsidRPr="005B691B" w:rsidRDefault="005B691B" w:rsidP="005B691B">
      <w:pPr>
        <w:rPr>
          <w:rFonts w:cstheme="minorHAnsi"/>
          <w:i/>
          <w:iCs/>
          <w:sz w:val="16"/>
          <w:szCs w:val="16"/>
          <w:lang w:val="it-IT"/>
        </w:rPr>
      </w:pPr>
      <w:r w:rsidRPr="005B691B">
        <w:rPr>
          <w:rFonts w:cstheme="minorHAnsi"/>
          <w:i/>
          <w:iCs/>
          <w:sz w:val="16"/>
          <w:szCs w:val="16"/>
          <w:lang w:val="it-IT"/>
        </w:rPr>
        <w:t>Un protocollo è un i</w:t>
      </w:r>
      <w:r>
        <w:rPr>
          <w:rFonts w:cstheme="minorHAnsi"/>
          <w:i/>
          <w:iCs/>
          <w:sz w:val="16"/>
          <w:szCs w:val="16"/>
          <w:lang w:val="it-IT"/>
        </w:rPr>
        <w:t>nsieme di regole che gestisce la comunicazione tra dispositivi. Es: HTTP.</w:t>
      </w:r>
    </w:p>
    <w:p w14:paraId="29F426F5" w14:textId="0B7E22F0" w:rsidR="00331C39" w:rsidRDefault="00331C39" w:rsidP="00D41F1B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Spiegare la differenza tra </w:t>
      </w:r>
      <w:r w:rsidR="00AA5916">
        <w:rPr>
          <w:rFonts w:cstheme="minorHAnsi"/>
          <w:i/>
          <w:iCs/>
          <w:sz w:val="16"/>
          <w:szCs w:val="16"/>
        </w:rPr>
        <w:t xml:space="preserve">linguaggio </w:t>
      </w:r>
      <w:r>
        <w:rPr>
          <w:rFonts w:cstheme="minorHAnsi"/>
          <w:i/>
          <w:iCs/>
          <w:sz w:val="16"/>
          <w:szCs w:val="16"/>
        </w:rPr>
        <w:t xml:space="preserve">di programmazione e </w:t>
      </w:r>
      <w:r w:rsidR="00AA5916">
        <w:rPr>
          <w:rFonts w:cstheme="minorHAnsi"/>
          <w:i/>
          <w:iCs/>
          <w:sz w:val="16"/>
          <w:szCs w:val="16"/>
        </w:rPr>
        <w:t xml:space="preserve">linguaggio </w:t>
      </w:r>
      <w:r>
        <w:rPr>
          <w:rFonts w:cstheme="minorHAnsi"/>
          <w:i/>
          <w:iCs/>
          <w:sz w:val="16"/>
          <w:szCs w:val="16"/>
        </w:rPr>
        <w:t>di markup.</w:t>
      </w:r>
    </w:p>
    <w:p w14:paraId="5DC5DD12" w14:textId="4B5BDAA9" w:rsidR="00CA3CFF" w:rsidRPr="00E6143A" w:rsidRDefault="005B691B" w:rsidP="005B691B">
      <w:pPr>
        <w:rPr>
          <w:rFonts w:cstheme="minorHAnsi"/>
          <w:i/>
          <w:iCs/>
          <w:sz w:val="16"/>
          <w:szCs w:val="16"/>
          <w:lang w:val="it-IT"/>
        </w:rPr>
      </w:pPr>
      <w:r w:rsidRPr="00E6143A">
        <w:rPr>
          <w:rFonts w:cstheme="minorHAnsi"/>
          <w:i/>
          <w:iCs/>
          <w:sz w:val="16"/>
          <w:szCs w:val="16"/>
          <w:lang w:val="it-IT"/>
        </w:rPr>
        <w:t xml:space="preserve">Il linguaggio di programmazione </w:t>
      </w:r>
      <w:r w:rsidR="00E6143A" w:rsidRPr="00E6143A">
        <w:rPr>
          <w:rFonts w:cstheme="minorHAnsi"/>
          <w:i/>
          <w:iCs/>
          <w:sz w:val="16"/>
          <w:szCs w:val="16"/>
          <w:lang w:val="it-IT"/>
        </w:rPr>
        <w:t>è compilato da un programmatore e interpretato da  un untente mentre quello di markup viene interpretato dal browser</w:t>
      </w:r>
      <w:r w:rsidR="00E6143A">
        <w:rPr>
          <w:rFonts w:cstheme="minorHAnsi"/>
          <w:i/>
          <w:iCs/>
          <w:sz w:val="16"/>
          <w:szCs w:val="16"/>
          <w:lang w:val="it-IT"/>
        </w:rPr>
        <w:t>.</w:t>
      </w:r>
    </w:p>
    <w:p w14:paraId="2A614DA9" w14:textId="77777777" w:rsidR="00331C39" w:rsidRPr="00331C39" w:rsidRDefault="00331C39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45F2D8ED" w14:textId="40137ED8" w:rsidR="001B1A59" w:rsidRPr="00B36FE9" w:rsidRDefault="00331C39" w:rsidP="00B36FE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la differenza tra ps</w:t>
      </w:r>
      <w:r w:rsidR="00AA5916">
        <w:rPr>
          <w:rFonts w:cstheme="minorHAnsi"/>
          <w:i/>
          <w:iCs/>
          <w:sz w:val="16"/>
          <w:szCs w:val="16"/>
        </w:rPr>
        <w:t>e</w:t>
      </w:r>
      <w:r>
        <w:rPr>
          <w:rFonts w:cstheme="minorHAnsi"/>
          <w:i/>
          <w:iCs/>
          <w:sz w:val="16"/>
          <w:szCs w:val="16"/>
        </w:rPr>
        <w:t>udo-classi e pseudo-elementi in CSS.</w:t>
      </w:r>
    </w:p>
    <w:p w14:paraId="16F93EE1" w14:textId="77777777" w:rsidR="00331C39" w:rsidRPr="00331C39" w:rsidRDefault="00331C39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238DEE3C" w14:textId="40A97DEE" w:rsidR="00331C39" w:rsidRDefault="00331C3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Quali sono le tipologie di webStorage? Desciverne le differenze.</w:t>
      </w:r>
    </w:p>
    <w:p w14:paraId="257A9918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B4FF1FA" w14:textId="6E59B142" w:rsidR="00B0350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1F2244C" w14:textId="18E06365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351EAB0" w14:textId="28A54957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7FB5B8E" w14:textId="30F44555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6149331" w14:textId="7E5F72F3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EC9BE4D" w14:textId="77777777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3110AC5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1994B8AE" w14:textId="4E4EFF66" w:rsidR="00B03500" w:rsidRPr="00331C39" w:rsidRDefault="00B03500" w:rsidP="00331C39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97D9FCF" w14:textId="0C966AB7" w:rsidR="00B0350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188A0B0" w14:textId="718927DF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5CB8F19" w14:textId="5D3D857A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C367988" w14:textId="70E11292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59265C7" w14:textId="77777777" w:rsidR="00B67E28" w:rsidRPr="001E6010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368B5AB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30E497F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62667F4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DAD9ED0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440A0281" w14:textId="48E4BC2B" w:rsidR="00B03500" w:rsidRDefault="00B03500" w:rsidP="00B03500">
      <w:pPr>
        <w:rPr>
          <w:rFonts w:cstheme="minorHAnsi"/>
          <w:sz w:val="16"/>
          <w:szCs w:val="16"/>
          <w:lang w:val="it-IT"/>
        </w:rPr>
      </w:pPr>
    </w:p>
    <w:p w14:paraId="0A139045" w14:textId="2B9267F5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2AAAE105" w14:textId="78874D70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79B2AC9B" w14:textId="5694BE4D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235583E4" w14:textId="22B1753B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0CEB2324" w14:textId="46F60174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66A2A8F0" w14:textId="0937EB50" w:rsidR="00B36FE9" w:rsidRDefault="00B36FE9" w:rsidP="00B03500">
      <w:pPr>
        <w:rPr>
          <w:rFonts w:cstheme="minorHAnsi"/>
          <w:sz w:val="16"/>
          <w:szCs w:val="16"/>
          <w:lang w:val="it-IT"/>
        </w:rPr>
      </w:pPr>
    </w:p>
    <w:p w14:paraId="414B13A9" w14:textId="783E0BB0" w:rsidR="00B36FE9" w:rsidRDefault="00B36FE9" w:rsidP="00B03500">
      <w:pPr>
        <w:rPr>
          <w:rFonts w:cstheme="minorHAnsi"/>
          <w:sz w:val="16"/>
          <w:szCs w:val="16"/>
          <w:lang w:val="it-IT"/>
        </w:rPr>
      </w:pPr>
    </w:p>
    <w:p w14:paraId="7F536235" w14:textId="3CEB9473" w:rsidR="00B36FE9" w:rsidRDefault="00B36FE9" w:rsidP="00B03500">
      <w:pPr>
        <w:rPr>
          <w:rFonts w:cstheme="minorHAnsi"/>
          <w:sz w:val="16"/>
          <w:szCs w:val="16"/>
          <w:lang w:val="it-IT"/>
        </w:rPr>
      </w:pPr>
    </w:p>
    <w:p w14:paraId="34AAC9BC" w14:textId="1709EF7D" w:rsidR="00B36FE9" w:rsidRDefault="00B36FE9" w:rsidP="00B03500">
      <w:pPr>
        <w:rPr>
          <w:rFonts w:cstheme="minorHAnsi"/>
          <w:sz w:val="16"/>
          <w:szCs w:val="16"/>
          <w:lang w:val="it-IT"/>
        </w:rPr>
      </w:pPr>
    </w:p>
    <w:p w14:paraId="73355F1B" w14:textId="77777777" w:rsidR="00B36FE9" w:rsidRPr="001E6010" w:rsidRDefault="00B36FE9" w:rsidP="00B03500">
      <w:pPr>
        <w:rPr>
          <w:rFonts w:cstheme="minorHAnsi"/>
          <w:sz w:val="16"/>
          <w:szCs w:val="16"/>
          <w:lang w:val="it-IT"/>
        </w:rPr>
      </w:pPr>
    </w:p>
    <w:p w14:paraId="34F17B8D" w14:textId="771692DA" w:rsidR="00331C39" w:rsidRPr="00F661B0" w:rsidRDefault="00CC050D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F661B0">
        <w:rPr>
          <w:rFonts w:cstheme="minorHAnsi"/>
          <w:i/>
          <w:iCs/>
          <w:sz w:val="16"/>
          <w:szCs w:val="16"/>
          <w:lang w:val="it-IT"/>
        </w:rPr>
        <w:t>Esercitazione</w:t>
      </w:r>
      <w:r w:rsidR="00F60AF1" w:rsidRPr="00F661B0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14:paraId="380CB639" w14:textId="6AC07283" w:rsidR="00AC2C1B" w:rsidRDefault="00CA3CFF" w:rsidP="00331C39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Realizzare una pagina web</w:t>
      </w:r>
      <w:r w:rsidR="00AC2C1B" w:rsidRPr="00AC2C1B">
        <w:rPr>
          <w:rFonts w:cstheme="minorHAnsi"/>
          <w:i/>
          <w:iCs/>
          <w:sz w:val="16"/>
          <w:szCs w:val="16"/>
          <w:lang w:val="it-IT"/>
        </w:rPr>
        <w:t xml:space="preserve"> relativo a</w:t>
      </w:r>
      <w:r w:rsidR="00AC2C1B">
        <w:rPr>
          <w:rFonts w:cstheme="minorHAnsi"/>
          <w:i/>
          <w:iCs/>
          <w:sz w:val="16"/>
          <w:szCs w:val="16"/>
          <w:lang w:val="it-IT"/>
        </w:rPr>
        <w:t xml:space="preserve"> un film con le seguenti pagine:</w:t>
      </w:r>
    </w:p>
    <w:p w14:paraId="2A53EB5E" w14:textId="04934CB5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Home</w:t>
      </w:r>
    </w:p>
    <w:p w14:paraId="21F264BE" w14:textId="2EA5ED0E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Scheda Tecnica</w:t>
      </w:r>
    </w:p>
    <w:p w14:paraId="2E83FF30" w14:textId="7D8A8449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Attori</w:t>
      </w:r>
    </w:p>
    <w:p w14:paraId="4601D211" w14:textId="6A497416" w:rsid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News</w:t>
      </w:r>
      <w:r w:rsidR="00CA3CFF">
        <w:rPr>
          <w:rFonts w:cstheme="minorHAnsi"/>
          <w:i/>
          <w:iCs/>
          <w:sz w:val="16"/>
          <w:szCs w:val="16"/>
        </w:rPr>
        <w:t>letter</w:t>
      </w:r>
    </w:p>
    <w:p w14:paraId="180FCE2B" w14:textId="268E0E65" w:rsidR="00AC2C1B" w:rsidRDefault="00AC2C1B" w:rsidP="00AC2C1B">
      <w:p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Home:</w:t>
      </w:r>
    </w:p>
    <w:p w14:paraId="32CB02DF" w14:textId="7B206390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AC2C1B">
        <w:rPr>
          <w:rFonts w:cstheme="minorHAnsi"/>
          <w:i/>
          <w:iCs/>
          <w:sz w:val="16"/>
          <w:szCs w:val="16"/>
          <w:lang w:val="it-IT"/>
        </w:rPr>
        <w:t>Ci deve essere un m</w:t>
      </w:r>
      <w:r>
        <w:rPr>
          <w:rFonts w:cstheme="minorHAnsi"/>
          <w:i/>
          <w:iCs/>
          <w:sz w:val="16"/>
          <w:szCs w:val="16"/>
          <w:lang w:val="it-IT"/>
        </w:rPr>
        <w:t>enu orizzontale che porti alle altre pagine.</w:t>
      </w:r>
    </w:p>
    <w:p w14:paraId="2498940F" w14:textId="50AE8D23" w:rsidR="00E1423C" w:rsidRDefault="00E1423C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Passando il cursore sul singolo elemento del menu deve cambiare lo sfondo dell’elemento.</w:t>
      </w:r>
    </w:p>
    <w:p w14:paraId="2B043217" w14:textId="42873E55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il trailer del film centralmente. (tag: iframe))</w:t>
      </w:r>
    </w:p>
    <w:p w14:paraId="1D81EBCB" w14:textId="231EE4B9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733940AE" w14:textId="470FE756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Scheda Tecnica:</w:t>
      </w:r>
    </w:p>
    <w:p w14:paraId="482A9A72" w14:textId="6E19411C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Mostrare le seguenti informazioni: Durata, Genere, Anno di uscita, Regista</w:t>
      </w:r>
    </w:p>
    <w:p w14:paraId="59E3B73F" w14:textId="0432EE16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dei paragrafi che spieghino la storia del film.</w:t>
      </w:r>
    </w:p>
    <w:p w14:paraId="36E99490" w14:textId="0EADA763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almeno due immagini: una a destra e una a sinistra (anche se non sullo stesso livell</w:t>
      </w:r>
      <w:r w:rsidR="008D7390">
        <w:rPr>
          <w:rFonts w:cstheme="minorHAnsi"/>
          <w:i/>
          <w:iCs/>
          <w:sz w:val="16"/>
          <w:szCs w:val="16"/>
          <w:lang w:val="it-IT"/>
        </w:rPr>
        <w:t>o)</w:t>
      </w:r>
    </w:p>
    <w:p w14:paraId="39CFBD7C" w14:textId="71A51E41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6868624" w14:textId="67962F3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Attori:</w:t>
      </w:r>
    </w:p>
    <w:p w14:paraId="079E462C" w14:textId="1257A1E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le informazioni degli attori principali</w:t>
      </w:r>
    </w:p>
    <w:p w14:paraId="46EB982D" w14:textId="5739CE16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5FA416BB" w14:textId="7229D7C0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News:</w:t>
      </w:r>
      <w:r w:rsidR="00CA3CFF">
        <w:rPr>
          <w:rFonts w:cstheme="minorHAnsi"/>
          <w:i/>
          <w:iCs/>
          <w:sz w:val="16"/>
          <w:szCs w:val="16"/>
          <w:lang w:val="it-IT"/>
        </w:rPr>
        <w:t>letter</w:t>
      </w:r>
    </w:p>
    <w:p w14:paraId="7422E40D" w14:textId="1F79337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Deve avere una form con campo testuale e un pulsante Subscribe.</w:t>
      </w:r>
    </w:p>
    <w:p w14:paraId="4A810663" w14:textId="52DEEA04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B127FCD" w14:textId="2A602692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 ogni pagina inserire un pulsante che faccia ritornare l’utente alla home (tranne nella pagina Home).</w:t>
      </w:r>
    </w:p>
    <w:p w14:paraId="45B48A4D" w14:textId="2F104FF5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Il pulsante deve avere i bordi arrotondati.</w:t>
      </w:r>
    </w:p>
    <w:p w14:paraId="1FD8353C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8EC009C" w14:textId="34BB9EFB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in ogni pagina un footer con il vostro nome e cognome.</w:t>
      </w:r>
    </w:p>
    <w:p w14:paraId="1CCEDF7F" w14:textId="4760DC95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9FB2AF9" w14:textId="6919D598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Stile:</w:t>
      </w:r>
    </w:p>
    <w:p w14:paraId="1F24061B" w14:textId="398946F2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 font e i colori sono a vostra discrezione. Non utilizzate il default.</w:t>
      </w:r>
    </w:p>
    <w:p w14:paraId="573DA0CA" w14:textId="72EE907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Creare un file .css contenente gli stili.</w:t>
      </w:r>
    </w:p>
    <w:p w14:paraId="4529D2F7" w14:textId="43FC3E68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È richiesto </w:t>
      </w:r>
      <w:r w:rsidRPr="008D7390">
        <w:rPr>
          <w:rFonts w:cstheme="minorHAnsi"/>
          <w:i/>
          <w:iCs/>
          <w:sz w:val="16"/>
          <w:szCs w:val="16"/>
          <w:u w:val="single"/>
          <w:lang w:val="it-IT"/>
        </w:rPr>
        <w:t>almeno</w:t>
      </w:r>
      <w:r>
        <w:rPr>
          <w:rFonts w:cstheme="minorHAnsi"/>
          <w:i/>
          <w:iCs/>
          <w:sz w:val="16"/>
          <w:szCs w:val="16"/>
          <w:lang w:val="it-IT"/>
        </w:rPr>
        <w:t xml:space="preserve"> 2 selettori per tag e 1 selettore per classe.</w:t>
      </w:r>
    </w:p>
    <w:p w14:paraId="03FF283A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3DAB8D16" w14:textId="07B8E661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Interattività:</w:t>
      </w:r>
    </w:p>
    <w:p w14:paraId="5B6AD1E8" w14:textId="1F2279E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 utente può iscriversi alla Newsletter inserendo il proprio nome nella pagina News e cliccando Subscribe.</w:t>
      </w:r>
    </w:p>
    <w:p w14:paraId="08AB5768" w14:textId="2601326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non ha inserito alcun testo, il pulsante Subscribe deve essere disabilitato.</w:t>
      </w:r>
    </w:p>
    <w:p w14:paraId="3CB7A8D9" w14:textId="55818296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ha effettuato la sottoscrizione alla newsletter, allora nella pagina News sarà visibile solo un pulsante “Unsubscribe”.</w:t>
      </w:r>
    </w:p>
    <w:p w14:paraId="7218EFAC" w14:textId="4B2B3426" w:rsidR="008D7390" w:rsidRDefault="008D7390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lastRenderedPageBreak/>
        <w:t>Se l’utente ha effettuato la sottoscrizione alla newsletter, allora ogni qual volta che l’utente entra nella pagina Home sarà inviata un alert con scritto “Benvenuto” con il nome dell’utente,</w:t>
      </w:r>
    </w:p>
    <w:p w14:paraId="537C78A2" w14:textId="551441D2" w:rsidR="008D7390" w:rsidRDefault="008D7390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clicca Unsubscribe, la sua sottoscrizione viene annullata.</w:t>
      </w:r>
    </w:p>
    <w:p w14:paraId="052DEA90" w14:textId="4D8C3E8C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18486F75" w14:textId="2DE892E1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647B87E3" w14:textId="1EA65AFF" w:rsidR="008D7390" w:rsidRPr="000C4A51" w:rsidRDefault="000C4A51" w:rsidP="00AC2C1B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Mettere la prova pratica e teorica su Github.</w:t>
      </w:r>
    </w:p>
    <w:p w14:paraId="3EA5CAB9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576FBF3" w14:textId="036D1963" w:rsidR="008D7390" w:rsidRPr="00AC2C1B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25934DAB" w14:textId="77777777" w:rsidR="00AC2C1B" w:rsidRP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A6169D3" w14:textId="2625799A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60241A78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B4725EB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CF6797F" w14:textId="7D8B5BA1" w:rsidR="00E66EA4" w:rsidRDefault="00E66EA4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6473A8E" w14:textId="559E3838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31DFA5FE" w14:textId="6BEFDF7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C5C71B4" w14:textId="3182FD4E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93C5701" w14:textId="6AE287A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F7AAD52" w14:textId="77777777" w:rsidR="0014318B" w:rsidRPr="0014318B" w:rsidRDefault="0014318B" w:rsidP="00DA5C84">
      <w:pPr>
        <w:ind w:left="7200"/>
        <w:rPr>
          <w:rFonts w:cstheme="minorHAnsi"/>
          <w:sz w:val="16"/>
          <w:szCs w:val="16"/>
          <w:u w:val="single"/>
          <w:lang w:val="it-IT"/>
        </w:rPr>
      </w:pPr>
    </w:p>
    <w:p w14:paraId="6889A0B5" w14:textId="36720C99" w:rsidR="00DA5C84" w:rsidRPr="00261529" w:rsidRDefault="00E66EA4" w:rsidP="00DA5C84">
      <w:pPr>
        <w:ind w:left="7200"/>
        <w:rPr>
          <w:rFonts w:cstheme="minorHAnsi"/>
          <w:i/>
          <w:iCs/>
          <w:sz w:val="16"/>
          <w:szCs w:val="16"/>
          <w:lang w:val="it-IT"/>
        </w:rPr>
      </w:pPr>
      <w:r w:rsidRPr="001E6010">
        <w:rPr>
          <w:rFonts w:cstheme="minorHAnsi"/>
          <w:sz w:val="16"/>
          <w:szCs w:val="16"/>
          <w:lang w:val="it-IT"/>
        </w:rPr>
        <w:t xml:space="preserve"> </w:t>
      </w:r>
    </w:p>
    <w:p w14:paraId="1ECBB5F2" w14:textId="0F20E349" w:rsidR="00225A62" w:rsidRDefault="00225A62" w:rsidP="00CC050D">
      <w:pPr>
        <w:pStyle w:val="ListParagraph"/>
        <w:ind w:left="360"/>
      </w:pPr>
    </w:p>
    <w:sectPr w:rsidR="00225A62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A0151" w14:textId="77777777" w:rsidR="00205268" w:rsidRDefault="00205268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2B042B95" w14:textId="77777777" w:rsidR="00205268" w:rsidRDefault="00205268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551DD" w14:textId="77777777" w:rsidR="00205268" w:rsidRDefault="00205268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68BE6F67" w14:textId="77777777" w:rsidR="00205268" w:rsidRDefault="00205268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4E6256"/>
    <w:multiLevelType w:val="multilevel"/>
    <w:tmpl w:val="9A1C8920"/>
    <w:numStyleLink w:val="Answers"/>
  </w:abstractNum>
  <w:abstractNum w:abstractNumId="5" w15:restartNumberingAfterBreak="0">
    <w:nsid w:val="33771E68"/>
    <w:multiLevelType w:val="multilevel"/>
    <w:tmpl w:val="9A1C8920"/>
    <w:numStyleLink w:val="Answers"/>
  </w:abstractNum>
  <w:abstractNum w:abstractNumId="6" w15:restartNumberingAfterBreak="0">
    <w:nsid w:val="3B8B7B22"/>
    <w:multiLevelType w:val="multilevel"/>
    <w:tmpl w:val="9A1C8920"/>
    <w:numStyleLink w:val="Answers"/>
  </w:abstractNum>
  <w:abstractNum w:abstractNumId="7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55185"/>
    <w:multiLevelType w:val="multilevel"/>
    <w:tmpl w:val="9A1C8920"/>
    <w:numStyleLink w:val="Answers"/>
  </w:abstractNum>
  <w:abstractNum w:abstractNumId="9" w15:restartNumberingAfterBreak="0">
    <w:nsid w:val="49AF741D"/>
    <w:multiLevelType w:val="multilevel"/>
    <w:tmpl w:val="9A1C8920"/>
    <w:numStyleLink w:val="Answers"/>
  </w:abstractNum>
  <w:abstractNum w:abstractNumId="10" w15:restartNumberingAfterBreak="0">
    <w:nsid w:val="67173671"/>
    <w:multiLevelType w:val="multilevel"/>
    <w:tmpl w:val="9A1C8920"/>
    <w:numStyleLink w:val="Answers"/>
  </w:abstractNum>
  <w:abstractNum w:abstractNumId="1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  <w:num w:numId="17">
    <w:abstractNumId w:val="7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154CB"/>
    <w:rsid w:val="0008558D"/>
    <w:rsid w:val="000A26EF"/>
    <w:rsid w:val="000A4C77"/>
    <w:rsid w:val="000C4A51"/>
    <w:rsid w:val="000E60BC"/>
    <w:rsid w:val="00124C5B"/>
    <w:rsid w:val="00132BA7"/>
    <w:rsid w:val="00135EC2"/>
    <w:rsid w:val="00141303"/>
    <w:rsid w:val="0014318B"/>
    <w:rsid w:val="001600FB"/>
    <w:rsid w:val="00161DA0"/>
    <w:rsid w:val="00167DF7"/>
    <w:rsid w:val="001A19A9"/>
    <w:rsid w:val="001A3C39"/>
    <w:rsid w:val="001B1A59"/>
    <w:rsid w:val="001B6AE1"/>
    <w:rsid w:val="001C0245"/>
    <w:rsid w:val="001E6010"/>
    <w:rsid w:val="001F250D"/>
    <w:rsid w:val="001F5219"/>
    <w:rsid w:val="00201EE0"/>
    <w:rsid w:val="00205268"/>
    <w:rsid w:val="00225A62"/>
    <w:rsid w:val="00230A4D"/>
    <w:rsid w:val="00261529"/>
    <w:rsid w:val="002733D1"/>
    <w:rsid w:val="00276425"/>
    <w:rsid w:val="002825D6"/>
    <w:rsid w:val="00290FB2"/>
    <w:rsid w:val="002F2AFA"/>
    <w:rsid w:val="003111D4"/>
    <w:rsid w:val="00315CD3"/>
    <w:rsid w:val="00331C39"/>
    <w:rsid w:val="003444B6"/>
    <w:rsid w:val="00347AB7"/>
    <w:rsid w:val="00356CAC"/>
    <w:rsid w:val="003651B3"/>
    <w:rsid w:val="003862F7"/>
    <w:rsid w:val="00396571"/>
    <w:rsid w:val="003A0670"/>
    <w:rsid w:val="003D7282"/>
    <w:rsid w:val="003E162F"/>
    <w:rsid w:val="003E30EA"/>
    <w:rsid w:val="00402F9B"/>
    <w:rsid w:val="004170BB"/>
    <w:rsid w:val="004254F0"/>
    <w:rsid w:val="004320DE"/>
    <w:rsid w:val="00440691"/>
    <w:rsid w:val="00443C7E"/>
    <w:rsid w:val="00446E50"/>
    <w:rsid w:val="00457A53"/>
    <w:rsid w:val="00464B0E"/>
    <w:rsid w:val="00490C92"/>
    <w:rsid w:val="00496042"/>
    <w:rsid w:val="004D47C4"/>
    <w:rsid w:val="0053305A"/>
    <w:rsid w:val="00541C51"/>
    <w:rsid w:val="00547F36"/>
    <w:rsid w:val="005645F9"/>
    <w:rsid w:val="005710E9"/>
    <w:rsid w:val="005A2070"/>
    <w:rsid w:val="005B691B"/>
    <w:rsid w:val="00603A9E"/>
    <w:rsid w:val="00633A56"/>
    <w:rsid w:val="00633EA3"/>
    <w:rsid w:val="00661D20"/>
    <w:rsid w:val="006A5B48"/>
    <w:rsid w:val="006E2140"/>
    <w:rsid w:val="006E3EC5"/>
    <w:rsid w:val="006E7CC3"/>
    <w:rsid w:val="006F4A3F"/>
    <w:rsid w:val="00717FA9"/>
    <w:rsid w:val="0072454E"/>
    <w:rsid w:val="00731D2B"/>
    <w:rsid w:val="0078731A"/>
    <w:rsid w:val="007913B5"/>
    <w:rsid w:val="007C00E4"/>
    <w:rsid w:val="007D56C0"/>
    <w:rsid w:val="007E3CB3"/>
    <w:rsid w:val="00805F51"/>
    <w:rsid w:val="0080614D"/>
    <w:rsid w:val="008120C2"/>
    <w:rsid w:val="0084271B"/>
    <w:rsid w:val="0084793A"/>
    <w:rsid w:val="008739A2"/>
    <w:rsid w:val="008921F4"/>
    <w:rsid w:val="008D7390"/>
    <w:rsid w:val="008E653D"/>
    <w:rsid w:val="00910C80"/>
    <w:rsid w:val="009200E1"/>
    <w:rsid w:val="0092010E"/>
    <w:rsid w:val="00947B90"/>
    <w:rsid w:val="00957D96"/>
    <w:rsid w:val="009A7C39"/>
    <w:rsid w:val="009F267E"/>
    <w:rsid w:val="00A1545F"/>
    <w:rsid w:val="00A360C5"/>
    <w:rsid w:val="00A74FF3"/>
    <w:rsid w:val="00A75B83"/>
    <w:rsid w:val="00A76B21"/>
    <w:rsid w:val="00A9761D"/>
    <w:rsid w:val="00AA122F"/>
    <w:rsid w:val="00AA5916"/>
    <w:rsid w:val="00AC2C1B"/>
    <w:rsid w:val="00AC3EDC"/>
    <w:rsid w:val="00B03500"/>
    <w:rsid w:val="00B12F2B"/>
    <w:rsid w:val="00B142D7"/>
    <w:rsid w:val="00B219E6"/>
    <w:rsid w:val="00B21AAD"/>
    <w:rsid w:val="00B307B4"/>
    <w:rsid w:val="00B36FE9"/>
    <w:rsid w:val="00B37908"/>
    <w:rsid w:val="00B431F9"/>
    <w:rsid w:val="00B67E28"/>
    <w:rsid w:val="00B915D5"/>
    <w:rsid w:val="00BA5730"/>
    <w:rsid w:val="00BC1DFD"/>
    <w:rsid w:val="00BD34EC"/>
    <w:rsid w:val="00BD6065"/>
    <w:rsid w:val="00C329F9"/>
    <w:rsid w:val="00C537D0"/>
    <w:rsid w:val="00C71FAF"/>
    <w:rsid w:val="00C8122C"/>
    <w:rsid w:val="00C83061"/>
    <w:rsid w:val="00CA3B5B"/>
    <w:rsid w:val="00CA3CFF"/>
    <w:rsid w:val="00CB67A9"/>
    <w:rsid w:val="00CB75DF"/>
    <w:rsid w:val="00CC050D"/>
    <w:rsid w:val="00CC6F4B"/>
    <w:rsid w:val="00CE3BE3"/>
    <w:rsid w:val="00CE5FBE"/>
    <w:rsid w:val="00D06239"/>
    <w:rsid w:val="00D10BAA"/>
    <w:rsid w:val="00D20C89"/>
    <w:rsid w:val="00D26666"/>
    <w:rsid w:val="00D40B1D"/>
    <w:rsid w:val="00D41F1B"/>
    <w:rsid w:val="00D6178B"/>
    <w:rsid w:val="00D8241B"/>
    <w:rsid w:val="00D9344E"/>
    <w:rsid w:val="00DA34E6"/>
    <w:rsid w:val="00DA5C84"/>
    <w:rsid w:val="00DB470B"/>
    <w:rsid w:val="00E005A8"/>
    <w:rsid w:val="00E0358B"/>
    <w:rsid w:val="00E04A03"/>
    <w:rsid w:val="00E1423C"/>
    <w:rsid w:val="00E4591B"/>
    <w:rsid w:val="00E6143A"/>
    <w:rsid w:val="00E66EA4"/>
    <w:rsid w:val="00E676E6"/>
    <w:rsid w:val="00E7015D"/>
    <w:rsid w:val="00E723B0"/>
    <w:rsid w:val="00E93422"/>
    <w:rsid w:val="00E94E57"/>
    <w:rsid w:val="00EA60A6"/>
    <w:rsid w:val="00ED5009"/>
    <w:rsid w:val="00ED5A4F"/>
    <w:rsid w:val="00EF68B0"/>
    <w:rsid w:val="00F60AF1"/>
    <w:rsid w:val="00F61AC4"/>
    <w:rsid w:val="00F661B0"/>
    <w:rsid w:val="00F80163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602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Mariangela Leone (c)</cp:lastModifiedBy>
  <cp:revision>53</cp:revision>
  <cp:lastPrinted>2004-01-22T16:32:00Z</cp:lastPrinted>
  <dcterms:created xsi:type="dcterms:W3CDTF">2021-02-18T15:38:00Z</dcterms:created>
  <dcterms:modified xsi:type="dcterms:W3CDTF">2021-07-02T10:49:00Z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dd1e4005-c2ec-4102-89a4-937c1aac37c3_Enabled">
    <vt:lpwstr>true</vt:lpwstr>
  </property>
  <property fmtid="{D5CDD505-2E9C-101B-9397-08002B2CF9AE}" pid="16" name="MSIP_Label_dd1e4005-c2ec-4102-89a4-937c1aac37c3_SetDate">
    <vt:lpwstr>2021-07-02T07:07:51Z</vt:lpwstr>
  </property>
  <property fmtid="{D5CDD505-2E9C-101B-9397-08002B2CF9AE}" pid="17" name="MSIP_Label_dd1e4005-c2ec-4102-89a4-937c1aac37c3_Method">
    <vt:lpwstr>Privileged</vt:lpwstr>
  </property>
  <property fmtid="{D5CDD505-2E9C-101B-9397-08002B2CF9AE}" pid="18" name="MSIP_Label_dd1e4005-c2ec-4102-89a4-937c1aac37c3_Name">
    <vt:lpwstr>dd1e4005-c2ec-4102-89a4-937c1aac37c3</vt:lpwstr>
  </property>
  <property fmtid="{D5CDD505-2E9C-101B-9397-08002B2CF9AE}" pid="19" name="MSIP_Label_dd1e4005-c2ec-4102-89a4-937c1aac37c3_SiteId">
    <vt:lpwstr>cf36141c-ddd7-45a7-b073-111f66d0b30c</vt:lpwstr>
  </property>
  <property fmtid="{D5CDD505-2E9C-101B-9397-08002B2CF9AE}" pid="20" name="MSIP_Label_dd1e4005-c2ec-4102-89a4-937c1aac37c3_ActionId">
    <vt:lpwstr>b946df93-8e93-4b9e-9dfa-b37fc0308f33</vt:lpwstr>
  </property>
  <property fmtid="{D5CDD505-2E9C-101B-9397-08002B2CF9AE}" pid="21" name="MSIP_Label_dd1e4005-c2ec-4102-89a4-937c1aac37c3_ContentBits">
    <vt:lpwstr>0</vt:lpwstr>
  </property>
</Properties>
</file>